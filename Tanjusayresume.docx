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1F2" w:rsidRPr="00380B5B" w:rsidRDefault="00AA3394" w:rsidP="000A1DCA">
      <w:pPr>
        <w:pStyle w:val="Heading1"/>
        <w:rPr>
          <w:rFonts w:asciiTheme="minorHAnsi" w:hAnsiTheme="minorHAnsi"/>
          <w:color w:val="002060"/>
          <w:sz w:val="40"/>
          <w:szCs w:val="40"/>
        </w:rPr>
      </w:pPr>
      <w:r w:rsidRPr="00380B5B">
        <w:rPr>
          <w:rFonts w:asciiTheme="minorHAnsi" w:hAnsiTheme="minorHAnsi"/>
          <w:color w:val="002060"/>
          <w:sz w:val="40"/>
          <w:szCs w:val="40"/>
        </w:rPr>
        <w:t>CHRISTIAN</w:t>
      </w:r>
      <w:r w:rsidR="00890C06" w:rsidRPr="00380B5B">
        <w:rPr>
          <w:rFonts w:asciiTheme="minorHAnsi" w:hAnsiTheme="minorHAnsi"/>
          <w:color w:val="002060"/>
          <w:sz w:val="40"/>
          <w:szCs w:val="40"/>
        </w:rPr>
        <w:t xml:space="preserve"> </w:t>
      </w:r>
      <w:r w:rsidRPr="00380B5B">
        <w:rPr>
          <w:rFonts w:asciiTheme="minorHAnsi" w:hAnsiTheme="minorHAnsi"/>
          <w:color w:val="002060"/>
          <w:sz w:val="40"/>
          <w:szCs w:val="40"/>
        </w:rPr>
        <w:t>S. TANJUSAY</w:t>
      </w:r>
    </w:p>
    <w:p w:rsidR="002127C1" w:rsidRPr="0057033B" w:rsidRDefault="002127C1" w:rsidP="002127C1">
      <w:pPr>
        <w:rPr>
          <w:color w:val="251D17" w:themeColor="text2" w:themeShade="80"/>
        </w:rPr>
      </w:pPr>
      <w:r w:rsidRPr="0057033B">
        <w:rPr>
          <w:color w:val="251D17" w:themeColor="text2" w:themeShade="80"/>
        </w:rPr>
        <w:t xml:space="preserve">Camindangan </w:t>
      </w:r>
      <w:r w:rsidR="001C63A4" w:rsidRPr="0057033B">
        <w:rPr>
          <w:color w:val="251D17" w:themeColor="text2" w:themeShade="80"/>
        </w:rPr>
        <w:t xml:space="preserve">Cauayan, Negros Occidental </w:t>
      </w:r>
    </w:p>
    <w:p w:rsidR="001C63A4" w:rsidRPr="0057033B" w:rsidRDefault="00CF03CD" w:rsidP="002127C1">
      <w:pPr>
        <w:rPr>
          <w:color w:val="251D17" w:themeColor="text2" w:themeShade="80"/>
        </w:rPr>
      </w:pPr>
      <w:r w:rsidRPr="0057033B">
        <w:rPr>
          <w:color w:val="251D17" w:themeColor="text2" w:themeShade="80"/>
        </w:rPr>
        <w:t>0939 1725 763</w:t>
      </w:r>
    </w:p>
    <w:p w:rsidR="00CF03CD" w:rsidRPr="0057033B" w:rsidRDefault="008E2B18" w:rsidP="002127C1">
      <w:pPr>
        <w:rPr>
          <w:color w:val="251D17" w:themeColor="text2" w:themeShade="80"/>
        </w:rPr>
      </w:pPr>
      <w:hyperlink r:id="rId7" w:history="1">
        <w:r w:rsidR="009B29D4" w:rsidRPr="0057033B">
          <w:rPr>
            <w:rStyle w:val="Hyperlink"/>
            <w:color w:val="251D17" w:themeColor="text2" w:themeShade="80"/>
            <w:u w:val="none"/>
          </w:rPr>
          <w:t>tanjusaychristianworks@gmail.com</w:t>
        </w:r>
      </w:hyperlink>
      <w:r w:rsidR="009B29D4" w:rsidRPr="0057033B">
        <w:rPr>
          <w:color w:val="251D17" w:themeColor="text2" w:themeShade="80"/>
        </w:rPr>
        <w:t xml:space="preserve"> </w:t>
      </w:r>
    </w:p>
    <w:p w:rsidR="002B1E25" w:rsidRPr="00380B5B" w:rsidRDefault="00AB1582" w:rsidP="002B1E25">
      <w:pPr>
        <w:pStyle w:val="Heading1"/>
        <w:rPr>
          <w:rFonts w:asciiTheme="minorHAnsi" w:hAnsiTheme="minorHAnsi"/>
          <w:color w:val="002060"/>
          <w:sz w:val="28"/>
          <w:szCs w:val="28"/>
        </w:rPr>
      </w:pPr>
      <w:r w:rsidRPr="00380B5B">
        <w:rPr>
          <w:rFonts w:asciiTheme="minorHAnsi" w:hAnsiTheme="minorHAnsi"/>
          <w:color w:val="002060"/>
          <w:sz w:val="28"/>
          <w:szCs w:val="28"/>
        </w:rPr>
        <w:t>0bjective</w:t>
      </w:r>
    </w:p>
    <w:p w:rsidR="00E940B6" w:rsidRPr="00586C87" w:rsidRDefault="00DD043B">
      <w:pPr>
        <w:spacing w:after="180"/>
        <w:rPr>
          <w:color w:val="251D17" w:themeColor="text2" w:themeShade="80"/>
          <w:sz w:val="24"/>
          <w:szCs w:val="24"/>
        </w:rPr>
      </w:pPr>
      <w:r>
        <w:rPr>
          <w:color w:val="251D17" w:themeColor="text2" w:themeShade="80"/>
          <w:sz w:val="24"/>
          <w:szCs w:val="24"/>
        </w:rPr>
        <w:t xml:space="preserve">Seeking a software development position where I can apply my strong technical background in Mechatronics Engineering Technology and passion for programming to create cutting-edge software solutions for clients. </w:t>
      </w:r>
    </w:p>
    <w:p w:rsidR="0070797F" w:rsidRPr="00965E74" w:rsidRDefault="001A383C">
      <w:pPr>
        <w:pStyle w:val="Heading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Skills </w:t>
      </w:r>
      <w:r w:rsidR="0070797F" w:rsidRPr="00965E74">
        <w:rPr>
          <w:color w:val="002060"/>
          <w:sz w:val="28"/>
          <w:szCs w:val="28"/>
        </w:rPr>
        <w:t>/</w:t>
      </w:r>
      <w:r w:rsidR="00207F1E" w:rsidRPr="00965E74">
        <w:rPr>
          <w:color w:val="002060"/>
          <w:sz w:val="28"/>
          <w:szCs w:val="28"/>
        </w:rPr>
        <w:t xml:space="preserve"> </w:t>
      </w:r>
      <w:r w:rsidR="00D07B28">
        <w:rPr>
          <w:color w:val="002060"/>
          <w:sz w:val="28"/>
          <w:szCs w:val="28"/>
        </w:rPr>
        <w:t xml:space="preserve">Strengths </w:t>
      </w:r>
    </w:p>
    <w:p w:rsidR="00467284" w:rsidRDefault="00C53703" w:rsidP="00C43436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>Computer</w:t>
      </w:r>
      <w:r w:rsidR="00E0756E">
        <w:rPr>
          <w:color w:val="372B22" w:themeColor="text2" w:themeShade="BF"/>
          <w:sz w:val="24"/>
          <w:szCs w:val="24"/>
        </w:rPr>
        <w:t xml:space="preserve"> </w:t>
      </w:r>
      <w:r w:rsidR="00C43436">
        <w:rPr>
          <w:color w:val="372B22" w:themeColor="text2" w:themeShade="BF"/>
          <w:sz w:val="24"/>
          <w:szCs w:val="24"/>
        </w:rPr>
        <w:t xml:space="preserve">programming </w:t>
      </w:r>
      <w:r w:rsidR="00E0756E">
        <w:rPr>
          <w:color w:val="372B22" w:themeColor="text2" w:themeShade="BF"/>
          <w:sz w:val="24"/>
          <w:szCs w:val="24"/>
        </w:rPr>
        <w:t>/</w:t>
      </w:r>
      <w:r w:rsidR="004905B7">
        <w:rPr>
          <w:color w:val="372B22" w:themeColor="text2" w:themeShade="BF"/>
          <w:sz w:val="24"/>
          <w:szCs w:val="24"/>
        </w:rPr>
        <w:t xml:space="preserve"> </w:t>
      </w:r>
      <w:r w:rsidR="00E15B7F">
        <w:rPr>
          <w:color w:val="372B22" w:themeColor="text2" w:themeShade="BF"/>
          <w:sz w:val="24"/>
          <w:szCs w:val="24"/>
        </w:rPr>
        <w:t>Python3</w:t>
      </w:r>
      <w:r w:rsidR="0052633A">
        <w:rPr>
          <w:color w:val="372B22" w:themeColor="text2" w:themeShade="BF"/>
          <w:sz w:val="24"/>
          <w:szCs w:val="24"/>
        </w:rPr>
        <w:t xml:space="preserve"> </w:t>
      </w:r>
      <w:r w:rsidR="00580485">
        <w:rPr>
          <w:color w:val="372B22" w:themeColor="text2" w:themeShade="BF"/>
          <w:sz w:val="24"/>
          <w:szCs w:val="24"/>
        </w:rPr>
        <w:t>and SQL.</w:t>
      </w:r>
      <w:r w:rsidR="001C5DFE">
        <w:rPr>
          <w:color w:val="372B22" w:themeColor="text2" w:themeShade="BF"/>
          <w:sz w:val="24"/>
          <w:szCs w:val="24"/>
        </w:rPr>
        <w:t xml:space="preserve"> </w:t>
      </w:r>
    </w:p>
    <w:p w:rsidR="00413048" w:rsidRPr="00C43436" w:rsidRDefault="00DC7888" w:rsidP="00C43436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 xml:space="preserve">Good </w:t>
      </w:r>
      <w:r w:rsidR="008E2B18">
        <w:rPr>
          <w:color w:val="372B22" w:themeColor="text2" w:themeShade="BF"/>
          <w:sz w:val="24"/>
          <w:szCs w:val="24"/>
        </w:rPr>
        <w:t xml:space="preserve">Knowledge on </w:t>
      </w:r>
      <w:r w:rsidR="00DF7FB2">
        <w:rPr>
          <w:color w:val="372B22" w:themeColor="text2" w:themeShade="BF"/>
          <w:sz w:val="24"/>
          <w:szCs w:val="24"/>
        </w:rPr>
        <w:t xml:space="preserve">Data </w:t>
      </w:r>
      <w:r>
        <w:rPr>
          <w:color w:val="372B22" w:themeColor="text2" w:themeShade="BF"/>
          <w:sz w:val="24"/>
          <w:szCs w:val="24"/>
        </w:rPr>
        <w:t>Structures</w:t>
      </w:r>
      <w:r w:rsidR="0094164D">
        <w:rPr>
          <w:color w:val="372B22" w:themeColor="text2" w:themeShade="BF"/>
          <w:sz w:val="24"/>
          <w:szCs w:val="24"/>
        </w:rPr>
        <w:t xml:space="preserve"> </w:t>
      </w:r>
      <w:r>
        <w:rPr>
          <w:color w:val="372B22" w:themeColor="text2" w:themeShade="BF"/>
          <w:sz w:val="24"/>
          <w:szCs w:val="24"/>
        </w:rPr>
        <w:t>and Algorithm</w:t>
      </w:r>
    </w:p>
    <w:p w:rsidR="00E35A0E" w:rsidRPr="00597E50" w:rsidRDefault="00E2137E" w:rsidP="00597E50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 xml:space="preserve">Basic web development (HTML5, CSS3 and JavaScript </w:t>
      </w:r>
      <w:r w:rsidR="00B007D4">
        <w:rPr>
          <w:color w:val="372B22" w:themeColor="text2" w:themeShade="BF"/>
          <w:sz w:val="24"/>
          <w:szCs w:val="24"/>
        </w:rPr>
        <w:t>).</w:t>
      </w:r>
    </w:p>
    <w:p w:rsidR="00D07B28" w:rsidRPr="00D07B28" w:rsidRDefault="00752942" w:rsidP="00D07B28">
      <w:pPr>
        <w:pStyle w:val="ListParagraph"/>
        <w:numPr>
          <w:ilvl w:val="0"/>
          <w:numId w:val="12"/>
        </w:numPr>
        <w:rPr>
          <w:color w:val="372B22" w:themeColor="text2" w:themeShade="BF"/>
          <w:sz w:val="24"/>
          <w:szCs w:val="24"/>
        </w:rPr>
      </w:pPr>
      <w:r>
        <w:rPr>
          <w:color w:val="372B22" w:themeColor="text2" w:themeShade="BF"/>
          <w:sz w:val="24"/>
          <w:szCs w:val="24"/>
        </w:rPr>
        <w:t>Networking fundamentals.</w:t>
      </w:r>
      <w:r w:rsidR="00E2418F">
        <w:rPr>
          <w:color w:val="372B22" w:themeColor="text2" w:themeShade="BF"/>
          <w:sz w:val="24"/>
          <w:szCs w:val="24"/>
        </w:rPr>
        <w:t xml:space="preserve"> </w:t>
      </w:r>
      <w:r w:rsidR="001A383C">
        <w:rPr>
          <w:color w:val="372B22" w:themeColor="text2" w:themeShade="BF"/>
          <w:sz w:val="24"/>
          <w:szCs w:val="24"/>
        </w:rPr>
        <w:t>TCP/IP</w:t>
      </w:r>
      <w:r w:rsidR="008F1B05">
        <w:rPr>
          <w:color w:val="372B22" w:themeColor="text2" w:themeShade="BF"/>
          <w:sz w:val="24"/>
          <w:szCs w:val="24"/>
        </w:rPr>
        <w:t>.</w:t>
      </w:r>
    </w:p>
    <w:p w:rsidR="00732C3D" w:rsidRPr="00B007D4" w:rsidRDefault="00405D7C" w:rsidP="00B007D4">
      <w:pPr>
        <w:pStyle w:val="ListParagraph"/>
        <w:numPr>
          <w:ilvl w:val="0"/>
          <w:numId w:val="11"/>
        </w:num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>Strong analytical thinking</w:t>
      </w:r>
      <w:r w:rsidR="00752942">
        <w:rPr>
          <w:color w:val="251D17" w:themeColor="text2" w:themeShade="80"/>
          <w:sz w:val="24"/>
          <w:szCs w:val="24"/>
        </w:rPr>
        <w:t xml:space="preserve"> and </w:t>
      </w:r>
      <w:r w:rsidR="008C74AC">
        <w:rPr>
          <w:color w:val="251D17" w:themeColor="text2" w:themeShade="80"/>
          <w:sz w:val="24"/>
          <w:szCs w:val="24"/>
        </w:rPr>
        <w:t>high technical aptitude.</w:t>
      </w:r>
    </w:p>
    <w:p w:rsidR="00EA7D51" w:rsidRPr="00C403E4" w:rsidRDefault="00EA7D51" w:rsidP="00D6079E">
      <w:pPr>
        <w:pStyle w:val="ListParagraph"/>
        <w:numPr>
          <w:ilvl w:val="0"/>
          <w:numId w:val="11"/>
        </w:num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 xml:space="preserve">Can work with minimal </w:t>
      </w:r>
      <w:r w:rsidR="00F50162">
        <w:rPr>
          <w:color w:val="251D17" w:themeColor="text2" w:themeShade="80"/>
          <w:sz w:val="24"/>
          <w:szCs w:val="24"/>
        </w:rPr>
        <w:t>supervision</w:t>
      </w:r>
      <w:r w:rsidR="0052633A">
        <w:rPr>
          <w:color w:val="251D17" w:themeColor="text2" w:themeShade="80"/>
          <w:sz w:val="24"/>
          <w:szCs w:val="24"/>
        </w:rPr>
        <w:t>.</w:t>
      </w:r>
    </w:p>
    <w:p w:rsidR="00C053B3" w:rsidRPr="00E2418F" w:rsidRDefault="00CD0F47" w:rsidP="00B77C89">
      <w:pPr>
        <w:pStyle w:val="ListParagraph"/>
        <w:numPr>
          <w:ilvl w:val="0"/>
          <w:numId w:val="11"/>
        </w:num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>Desire to learn and develop all necessary technical skills</w:t>
      </w:r>
      <w:r w:rsidR="0052633A">
        <w:rPr>
          <w:color w:val="251D17" w:themeColor="text2" w:themeShade="80"/>
          <w:sz w:val="24"/>
          <w:szCs w:val="24"/>
        </w:rPr>
        <w:t>.</w:t>
      </w:r>
    </w:p>
    <w:p w:rsidR="00C053B3" w:rsidRPr="00C053B3" w:rsidRDefault="00C053B3" w:rsidP="00C053B3">
      <w:pPr>
        <w:rPr>
          <w:color w:val="251D17" w:themeColor="text2" w:themeShade="80"/>
          <w:sz w:val="24"/>
          <w:szCs w:val="24"/>
        </w:rPr>
      </w:pPr>
    </w:p>
    <w:p w:rsidR="001C0084" w:rsidRPr="00965E74" w:rsidRDefault="00A3638C" w:rsidP="00936CBA">
      <w:pPr>
        <w:pStyle w:val="Heading1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Education </w:t>
      </w:r>
    </w:p>
    <w:p w:rsidR="00082964" w:rsidRPr="00195B60" w:rsidRDefault="00082964" w:rsidP="00082964">
      <w:pPr>
        <w:rPr>
          <w:color w:val="002060"/>
          <w:sz w:val="24"/>
          <w:szCs w:val="24"/>
        </w:rPr>
      </w:pPr>
      <w:r w:rsidRPr="00195B60">
        <w:rPr>
          <w:color w:val="002060"/>
          <w:sz w:val="24"/>
          <w:szCs w:val="24"/>
        </w:rPr>
        <w:t>Bachelor of Engineering Technology, Major in Mechatronics Technology</w:t>
      </w:r>
      <w:r w:rsidR="004D2870" w:rsidRPr="00195B60">
        <w:rPr>
          <w:color w:val="002060"/>
          <w:sz w:val="24"/>
          <w:szCs w:val="24"/>
        </w:rPr>
        <w:t>, 2022</w:t>
      </w:r>
    </w:p>
    <w:p w:rsidR="006A3968" w:rsidRDefault="00082964" w:rsidP="00082964">
      <w:pPr>
        <w:rPr>
          <w:color w:val="251D17" w:themeColor="text2" w:themeShade="80"/>
          <w:sz w:val="24"/>
          <w:szCs w:val="24"/>
        </w:rPr>
      </w:pPr>
      <w:r w:rsidRPr="00C403E4">
        <w:rPr>
          <w:color w:val="251D17" w:themeColor="text2" w:themeShade="80"/>
          <w:sz w:val="24"/>
          <w:szCs w:val="24"/>
        </w:rPr>
        <w:t>T</w:t>
      </w:r>
      <w:r w:rsidR="00E8000D" w:rsidRPr="00C403E4">
        <w:rPr>
          <w:color w:val="251D17" w:themeColor="text2" w:themeShade="80"/>
          <w:sz w:val="24"/>
          <w:szCs w:val="24"/>
        </w:rPr>
        <w:t xml:space="preserve">echnological University of the Philippines </w:t>
      </w:r>
      <w:r w:rsidR="005454F2">
        <w:rPr>
          <w:color w:val="251D17" w:themeColor="text2" w:themeShade="80"/>
          <w:sz w:val="24"/>
          <w:szCs w:val="24"/>
        </w:rPr>
        <w:t>-</w:t>
      </w:r>
      <w:r w:rsidR="00B72390" w:rsidRPr="00C403E4">
        <w:rPr>
          <w:color w:val="251D17" w:themeColor="text2" w:themeShade="80"/>
          <w:sz w:val="24"/>
          <w:szCs w:val="24"/>
        </w:rPr>
        <w:t>Visayas</w:t>
      </w:r>
      <w:r w:rsidR="005D2B6B" w:rsidRPr="00C403E4">
        <w:rPr>
          <w:color w:val="251D17" w:themeColor="text2" w:themeShade="80"/>
          <w:sz w:val="24"/>
          <w:szCs w:val="24"/>
        </w:rPr>
        <w:t xml:space="preserve"> </w:t>
      </w:r>
    </w:p>
    <w:p w:rsidR="00E940B6" w:rsidRPr="003B23B9" w:rsidRDefault="00E940B6" w:rsidP="00082964">
      <w:pPr>
        <w:rPr>
          <w:color w:val="251D17" w:themeColor="text2" w:themeShade="80"/>
          <w:sz w:val="24"/>
          <w:szCs w:val="24"/>
        </w:rPr>
      </w:pPr>
    </w:p>
    <w:p w:rsidR="00E97002" w:rsidRPr="00965E74" w:rsidRDefault="00E57ED9" w:rsidP="00846C12">
      <w:pPr>
        <w:pStyle w:val="Heading1"/>
        <w:rPr>
          <w:color w:val="002060"/>
          <w:sz w:val="28"/>
          <w:szCs w:val="28"/>
        </w:rPr>
      </w:pPr>
      <w:r w:rsidRPr="00965E74">
        <w:rPr>
          <w:color w:val="002060"/>
          <w:sz w:val="28"/>
          <w:szCs w:val="28"/>
        </w:rPr>
        <w:t>Declaration</w:t>
      </w:r>
    </w:p>
    <w:p w:rsidR="00D1276A" w:rsidRPr="00C403E4" w:rsidRDefault="005454F2" w:rsidP="00207F1E">
      <w:pPr>
        <w:rPr>
          <w:color w:val="251D17" w:themeColor="text2" w:themeShade="80"/>
          <w:sz w:val="24"/>
          <w:szCs w:val="24"/>
        </w:rPr>
      </w:pPr>
      <w:r w:rsidRPr="005454F2">
        <w:rPr>
          <w:color w:val="251D17" w:themeColor="text2" w:themeShade="80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sectPr w:rsidR="00D1276A" w:rsidRPr="00C403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1577" w:rsidRDefault="007A1577">
      <w:pPr>
        <w:spacing w:after="0" w:line="240" w:lineRule="auto"/>
      </w:pPr>
      <w:r>
        <w:separator/>
      </w:r>
    </w:p>
  </w:endnote>
  <w:endnote w:type="continuationSeparator" w:id="0">
    <w:p w:rsidR="007A1577" w:rsidRDefault="007A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9D4" w:rsidRDefault="009B2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9D4" w:rsidRDefault="009B2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1577" w:rsidRDefault="007A1577">
      <w:pPr>
        <w:spacing w:after="0" w:line="240" w:lineRule="auto"/>
      </w:pPr>
      <w:r>
        <w:separator/>
      </w:r>
    </w:p>
  </w:footnote>
  <w:footnote w:type="continuationSeparator" w:id="0">
    <w:p w:rsidR="007A1577" w:rsidRDefault="007A1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9D4" w:rsidRDefault="009B2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91CA4D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40FEC6D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">
              <v:rect id="Rectangle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5E06EB"/>
    <w:multiLevelType w:val="hybridMultilevel"/>
    <w:tmpl w:val="D8F2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57B7"/>
    <w:multiLevelType w:val="hybridMultilevel"/>
    <w:tmpl w:val="A47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054C2"/>
    <w:multiLevelType w:val="hybridMultilevel"/>
    <w:tmpl w:val="16A0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398061">
    <w:abstractNumId w:val="9"/>
  </w:num>
  <w:num w:numId="2" w16cid:durableId="1809665027">
    <w:abstractNumId w:val="7"/>
  </w:num>
  <w:num w:numId="3" w16cid:durableId="1344237167">
    <w:abstractNumId w:val="6"/>
  </w:num>
  <w:num w:numId="4" w16cid:durableId="1020355905">
    <w:abstractNumId w:val="5"/>
  </w:num>
  <w:num w:numId="5" w16cid:durableId="394788882">
    <w:abstractNumId w:val="4"/>
  </w:num>
  <w:num w:numId="6" w16cid:durableId="287204056">
    <w:abstractNumId w:val="8"/>
  </w:num>
  <w:num w:numId="7" w16cid:durableId="217862757">
    <w:abstractNumId w:val="3"/>
  </w:num>
  <w:num w:numId="8" w16cid:durableId="1577352857">
    <w:abstractNumId w:val="2"/>
  </w:num>
  <w:num w:numId="9" w16cid:durableId="1887327243">
    <w:abstractNumId w:val="1"/>
  </w:num>
  <w:num w:numId="10" w16cid:durableId="676077573">
    <w:abstractNumId w:val="0"/>
  </w:num>
  <w:num w:numId="11" w16cid:durableId="933128159">
    <w:abstractNumId w:val="10"/>
  </w:num>
  <w:num w:numId="12" w16cid:durableId="1137723269">
    <w:abstractNumId w:val="12"/>
  </w:num>
  <w:num w:numId="13" w16cid:durableId="3716191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3B"/>
    <w:rsid w:val="0000092C"/>
    <w:rsid w:val="000057A8"/>
    <w:rsid w:val="00020C78"/>
    <w:rsid w:val="00021CDE"/>
    <w:rsid w:val="00030134"/>
    <w:rsid w:val="0003448A"/>
    <w:rsid w:val="00034688"/>
    <w:rsid w:val="00046578"/>
    <w:rsid w:val="00047CB1"/>
    <w:rsid w:val="00065160"/>
    <w:rsid w:val="0006621A"/>
    <w:rsid w:val="00071EE8"/>
    <w:rsid w:val="00082964"/>
    <w:rsid w:val="000A1B56"/>
    <w:rsid w:val="000A1DCA"/>
    <w:rsid w:val="000A4DDF"/>
    <w:rsid w:val="000A768E"/>
    <w:rsid w:val="000B2926"/>
    <w:rsid w:val="000B642E"/>
    <w:rsid w:val="000B700D"/>
    <w:rsid w:val="000C04C2"/>
    <w:rsid w:val="000C737F"/>
    <w:rsid w:val="000D3499"/>
    <w:rsid w:val="00105C71"/>
    <w:rsid w:val="00115282"/>
    <w:rsid w:val="00121F15"/>
    <w:rsid w:val="00132F5E"/>
    <w:rsid w:val="00145C28"/>
    <w:rsid w:val="00153555"/>
    <w:rsid w:val="00155F93"/>
    <w:rsid w:val="001630F9"/>
    <w:rsid w:val="0017794B"/>
    <w:rsid w:val="001871C6"/>
    <w:rsid w:val="00195B60"/>
    <w:rsid w:val="001A1FE1"/>
    <w:rsid w:val="001A3699"/>
    <w:rsid w:val="001A383C"/>
    <w:rsid w:val="001B2C20"/>
    <w:rsid w:val="001B7892"/>
    <w:rsid w:val="001C0084"/>
    <w:rsid w:val="001C422F"/>
    <w:rsid w:val="001C5DFE"/>
    <w:rsid w:val="001C63A4"/>
    <w:rsid w:val="001D543E"/>
    <w:rsid w:val="001E4EFF"/>
    <w:rsid w:val="001E6801"/>
    <w:rsid w:val="001E6A56"/>
    <w:rsid w:val="001E6A9A"/>
    <w:rsid w:val="00207F1E"/>
    <w:rsid w:val="002127C1"/>
    <w:rsid w:val="00232212"/>
    <w:rsid w:val="0023477D"/>
    <w:rsid w:val="0024799C"/>
    <w:rsid w:val="00254186"/>
    <w:rsid w:val="00282250"/>
    <w:rsid w:val="00284226"/>
    <w:rsid w:val="002B1E25"/>
    <w:rsid w:val="002B38EA"/>
    <w:rsid w:val="002B44AB"/>
    <w:rsid w:val="002C69D8"/>
    <w:rsid w:val="002D663E"/>
    <w:rsid w:val="002D687E"/>
    <w:rsid w:val="002E097C"/>
    <w:rsid w:val="002E6534"/>
    <w:rsid w:val="00301055"/>
    <w:rsid w:val="00327EBA"/>
    <w:rsid w:val="003301BC"/>
    <w:rsid w:val="00361DA1"/>
    <w:rsid w:val="00374366"/>
    <w:rsid w:val="00380B5B"/>
    <w:rsid w:val="0039413A"/>
    <w:rsid w:val="00395850"/>
    <w:rsid w:val="003B23B9"/>
    <w:rsid w:val="003B73A9"/>
    <w:rsid w:val="003C1C78"/>
    <w:rsid w:val="003C20F1"/>
    <w:rsid w:val="003D10A0"/>
    <w:rsid w:val="003D4578"/>
    <w:rsid w:val="003D7C1A"/>
    <w:rsid w:val="003E1C2F"/>
    <w:rsid w:val="003F3D8E"/>
    <w:rsid w:val="003F5A87"/>
    <w:rsid w:val="003F6F9F"/>
    <w:rsid w:val="00405D7C"/>
    <w:rsid w:val="00413048"/>
    <w:rsid w:val="00415D0F"/>
    <w:rsid w:val="00424065"/>
    <w:rsid w:val="0043106F"/>
    <w:rsid w:val="00436D27"/>
    <w:rsid w:val="00440B9D"/>
    <w:rsid w:val="004465B4"/>
    <w:rsid w:val="00454462"/>
    <w:rsid w:val="0046646C"/>
    <w:rsid w:val="00467284"/>
    <w:rsid w:val="0047348D"/>
    <w:rsid w:val="004905B7"/>
    <w:rsid w:val="004A1806"/>
    <w:rsid w:val="004D2870"/>
    <w:rsid w:val="004D638E"/>
    <w:rsid w:val="004F2CCA"/>
    <w:rsid w:val="004F5840"/>
    <w:rsid w:val="0052633A"/>
    <w:rsid w:val="00526968"/>
    <w:rsid w:val="005276C2"/>
    <w:rsid w:val="00535B4E"/>
    <w:rsid w:val="00542A8F"/>
    <w:rsid w:val="005443FB"/>
    <w:rsid w:val="005454F2"/>
    <w:rsid w:val="005560F3"/>
    <w:rsid w:val="005566E9"/>
    <w:rsid w:val="00557D66"/>
    <w:rsid w:val="0057033B"/>
    <w:rsid w:val="005725F4"/>
    <w:rsid w:val="00580485"/>
    <w:rsid w:val="005824E4"/>
    <w:rsid w:val="00585EA0"/>
    <w:rsid w:val="00586C87"/>
    <w:rsid w:val="00597E50"/>
    <w:rsid w:val="005A72C7"/>
    <w:rsid w:val="005C30D6"/>
    <w:rsid w:val="005C6ABA"/>
    <w:rsid w:val="005C7F25"/>
    <w:rsid w:val="005D2B6B"/>
    <w:rsid w:val="005D30AE"/>
    <w:rsid w:val="005D3163"/>
    <w:rsid w:val="005D50D2"/>
    <w:rsid w:val="005E264D"/>
    <w:rsid w:val="005F5802"/>
    <w:rsid w:val="0060347C"/>
    <w:rsid w:val="00633A32"/>
    <w:rsid w:val="00643C2B"/>
    <w:rsid w:val="0065317F"/>
    <w:rsid w:val="00663282"/>
    <w:rsid w:val="006A3968"/>
    <w:rsid w:val="006A71F2"/>
    <w:rsid w:val="006B3810"/>
    <w:rsid w:val="006B5BC8"/>
    <w:rsid w:val="006B64EE"/>
    <w:rsid w:val="006C0305"/>
    <w:rsid w:val="006D6216"/>
    <w:rsid w:val="006D786B"/>
    <w:rsid w:val="006E4C8A"/>
    <w:rsid w:val="006E7C55"/>
    <w:rsid w:val="006F4452"/>
    <w:rsid w:val="006F5DF8"/>
    <w:rsid w:val="006F78CE"/>
    <w:rsid w:val="0070658C"/>
    <w:rsid w:val="00706FF7"/>
    <w:rsid w:val="0070797F"/>
    <w:rsid w:val="00707B3A"/>
    <w:rsid w:val="007111B3"/>
    <w:rsid w:val="00727C48"/>
    <w:rsid w:val="00732C3D"/>
    <w:rsid w:val="0073523A"/>
    <w:rsid w:val="007454AA"/>
    <w:rsid w:val="00752942"/>
    <w:rsid w:val="007536A7"/>
    <w:rsid w:val="007574FD"/>
    <w:rsid w:val="00770ECD"/>
    <w:rsid w:val="00780265"/>
    <w:rsid w:val="00783B4B"/>
    <w:rsid w:val="007844DF"/>
    <w:rsid w:val="00787929"/>
    <w:rsid w:val="00790237"/>
    <w:rsid w:val="00790727"/>
    <w:rsid w:val="007A0C20"/>
    <w:rsid w:val="007A1577"/>
    <w:rsid w:val="007B575E"/>
    <w:rsid w:val="007B63A2"/>
    <w:rsid w:val="007C6E0A"/>
    <w:rsid w:val="007E6111"/>
    <w:rsid w:val="007F4CFF"/>
    <w:rsid w:val="007F7DCE"/>
    <w:rsid w:val="0080797D"/>
    <w:rsid w:val="00807B90"/>
    <w:rsid w:val="00810D9B"/>
    <w:rsid w:val="008137F5"/>
    <w:rsid w:val="00825601"/>
    <w:rsid w:val="0083053B"/>
    <w:rsid w:val="008346E8"/>
    <w:rsid w:val="008406C8"/>
    <w:rsid w:val="00846C12"/>
    <w:rsid w:val="00850B05"/>
    <w:rsid w:val="00855794"/>
    <w:rsid w:val="008703D3"/>
    <w:rsid w:val="00870B5A"/>
    <w:rsid w:val="0087117C"/>
    <w:rsid w:val="00890C06"/>
    <w:rsid w:val="008917E3"/>
    <w:rsid w:val="00894515"/>
    <w:rsid w:val="008A3063"/>
    <w:rsid w:val="008C74AC"/>
    <w:rsid w:val="008D579A"/>
    <w:rsid w:val="008E2B18"/>
    <w:rsid w:val="008E4604"/>
    <w:rsid w:val="008E4EF0"/>
    <w:rsid w:val="008F1B05"/>
    <w:rsid w:val="008F7049"/>
    <w:rsid w:val="00907082"/>
    <w:rsid w:val="009216E6"/>
    <w:rsid w:val="0093012C"/>
    <w:rsid w:val="00932E0D"/>
    <w:rsid w:val="00933B13"/>
    <w:rsid w:val="00936CBA"/>
    <w:rsid w:val="00940060"/>
    <w:rsid w:val="0094164D"/>
    <w:rsid w:val="00943C5A"/>
    <w:rsid w:val="009451E3"/>
    <w:rsid w:val="009476BE"/>
    <w:rsid w:val="00965E74"/>
    <w:rsid w:val="009802CA"/>
    <w:rsid w:val="0098750D"/>
    <w:rsid w:val="009A2342"/>
    <w:rsid w:val="009A4793"/>
    <w:rsid w:val="009B1036"/>
    <w:rsid w:val="009B29D4"/>
    <w:rsid w:val="009B2DC2"/>
    <w:rsid w:val="009B31D4"/>
    <w:rsid w:val="009D5C04"/>
    <w:rsid w:val="009E6A1B"/>
    <w:rsid w:val="00A01682"/>
    <w:rsid w:val="00A02D8B"/>
    <w:rsid w:val="00A05FBF"/>
    <w:rsid w:val="00A12C69"/>
    <w:rsid w:val="00A3638C"/>
    <w:rsid w:val="00A36F84"/>
    <w:rsid w:val="00A37E11"/>
    <w:rsid w:val="00A40CB4"/>
    <w:rsid w:val="00A4137F"/>
    <w:rsid w:val="00A47602"/>
    <w:rsid w:val="00A53E29"/>
    <w:rsid w:val="00A54D06"/>
    <w:rsid w:val="00A60B3D"/>
    <w:rsid w:val="00A72443"/>
    <w:rsid w:val="00A879AC"/>
    <w:rsid w:val="00A9132E"/>
    <w:rsid w:val="00A95739"/>
    <w:rsid w:val="00A9704C"/>
    <w:rsid w:val="00AA3394"/>
    <w:rsid w:val="00AA505C"/>
    <w:rsid w:val="00AB1582"/>
    <w:rsid w:val="00AC0EFE"/>
    <w:rsid w:val="00AC4C16"/>
    <w:rsid w:val="00AD49C1"/>
    <w:rsid w:val="00AE30AA"/>
    <w:rsid w:val="00AF740D"/>
    <w:rsid w:val="00AF75EF"/>
    <w:rsid w:val="00B007D4"/>
    <w:rsid w:val="00B32D8B"/>
    <w:rsid w:val="00B37FBC"/>
    <w:rsid w:val="00B54124"/>
    <w:rsid w:val="00B54C81"/>
    <w:rsid w:val="00B65B99"/>
    <w:rsid w:val="00B67EA5"/>
    <w:rsid w:val="00B72066"/>
    <w:rsid w:val="00B72390"/>
    <w:rsid w:val="00B72838"/>
    <w:rsid w:val="00B77C89"/>
    <w:rsid w:val="00B80A97"/>
    <w:rsid w:val="00B861C6"/>
    <w:rsid w:val="00BC34FA"/>
    <w:rsid w:val="00BC6044"/>
    <w:rsid w:val="00BE55D3"/>
    <w:rsid w:val="00BF6128"/>
    <w:rsid w:val="00C02F51"/>
    <w:rsid w:val="00C053B3"/>
    <w:rsid w:val="00C21BCD"/>
    <w:rsid w:val="00C25789"/>
    <w:rsid w:val="00C271B3"/>
    <w:rsid w:val="00C340C7"/>
    <w:rsid w:val="00C403E4"/>
    <w:rsid w:val="00C42913"/>
    <w:rsid w:val="00C43436"/>
    <w:rsid w:val="00C51DA2"/>
    <w:rsid w:val="00C53703"/>
    <w:rsid w:val="00C81C6F"/>
    <w:rsid w:val="00C915A2"/>
    <w:rsid w:val="00C95363"/>
    <w:rsid w:val="00C9570E"/>
    <w:rsid w:val="00CA6A46"/>
    <w:rsid w:val="00CA78F3"/>
    <w:rsid w:val="00CD0F47"/>
    <w:rsid w:val="00CD425C"/>
    <w:rsid w:val="00CE62D3"/>
    <w:rsid w:val="00CF03CD"/>
    <w:rsid w:val="00D07B28"/>
    <w:rsid w:val="00D1276A"/>
    <w:rsid w:val="00D13656"/>
    <w:rsid w:val="00D20BC1"/>
    <w:rsid w:val="00D24196"/>
    <w:rsid w:val="00D264C3"/>
    <w:rsid w:val="00D33F1A"/>
    <w:rsid w:val="00D35E2C"/>
    <w:rsid w:val="00D4353E"/>
    <w:rsid w:val="00D5067F"/>
    <w:rsid w:val="00D6079E"/>
    <w:rsid w:val="00D6131F"/>
    <w:rsid w:val="00D73E59"/>
    <w:rsid w:val="00D7779D"/>
    <w:rsid w:val="00DB2DFB"/>
    <w:rsid w:val="00DB7AD5"/>
    <w:rsid w:val="00DB7F08"/>
    <w:rsid w:val="00DC0254"/>
    <w:rsid w:val="00DC3A56"/>
    <w:rsid w:val="00DC496C"/>
    <w:rsid w:val="00DC65AE"/>
    <w:rsid w:val="00DC7888"/>
    <w:rsid w:val="00DD0218"/>
    <w:rsid w:val="00DD043B"/>
    <w:rsid w:val="00DD7BAC"/>
    <w:rsid w:val="00DE0861"/>
    <w:rsid w:val="00DE3A72"/>
    <w:rsid w:val="00DF7FB2"/>
    <w:rsid w:val="00E03805"/>
    <w:rsid w:val="00E03CCC"/>
    <w:rsid w:val="00E0756E"/>
    <w:rsid w:val="00E12D48"/>
    <w:rsid w:val="00E15087"/>
    <w:rsid w:val="00E15B7F"/>
    <w:rsid w:val="00E2137E"/>
    <w:rsid w:val="00E2380D"/>
    <w:rsid w:val="00E2418F"/>
    <w:rsid w:val="00E35A0E"/>
    <w:rsid w:val="00E57ED9"/>
    <w:rsid w:val="00E64D4D"/>
    <w:rsid w:val="00E716F6"/>
    <w:rsid w:val="00E71A27"/>
    <w:rsid w:val="00E746B4"/>
    <w:rsid w:val="00E757C3"/>
    <w:rsid w:val="00E77391"/>
    <w:rsid w:val="00E8000D"/>
    <w:rsid w:val="00E93338"/>
    <w:rsid w:val="00E940B6"/>
    <w:rsid w:val="00E97002"/>
    <w:rsid w:val="00EA25DE"/>
    <w:rsid w:val="00EA7D51"/>
    <w:rsid w:val="00EC0642"/>
    <w:rsid w:val="00ED334D"/>
    <w:rsid w:val="00EE3AA0"/>
    <w:rsid w:val="00F01EDB"/>
    <w:rsid w:val="00F101F7"/>
    <w:rsid w:val="00F110D7"/>
    <w:rsid w:val="00F157CE"/>
    <w:rsid w:val="00F36C37"/>
    <w:rsid w:val="00F467F5"/>
    <w:rsid w:val="00F50162"/>
    <w:rsid w:val="00F778EA"/>
    <w:rsid w:val="00F85EDF"/>
    <w:rsid w:val="00FB1ED2"/>
    <w:rsid w:val="00FB29DB"/>
    <w:rsid w:val="00FC60AA"/>
    <w:rsid w:val="00FD6124"/>
    <w:rsid w:val="00FE7C1C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69BD"/>
  <w15:chartTrackingRefBased/>
  <w15:docId w15:val="{335B5B72-139C-8145-BB34-D8EFC008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3106F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4FA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tanjusaychristianworks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7A840B5-0D47-E24C-89CD-A46BD761709D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%7bE7A840B5-0D47-E24C-89CD-A46BD761709D%7dtf50002038.dotx</Template>
  <TotalTime>13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tanjusaychristian@gmail.com</dc:creator>
  <cp:keywords/>
  <cp:lastModifiedBy>tanjusaychristian@gmail.com</cp:lastModifiedBy>
  <cp:revision>17</cp:revision>
  <dcterms:created xsi:type="dcterms:W3CDTF">2023-02-24T06:48:00Z</dcterms:created>
  <dcterms:modified xsi:type="dcterms:W3CDTF">2023-03-24T10:08:00Z</dcterms:modified>
</cp:coreProperties>
</file>